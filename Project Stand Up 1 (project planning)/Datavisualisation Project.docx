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F8E6" w14:textId="56ED5A3F" w:rsidR="00C323FD" w:rsidRPr="00BD34FF" w:rsidRDefault="00F14D2A">
      <w:pPr>
        <w:pStyle w:val="Title"/>
        <w:rPr>
          <w:sz w:val="52"/>
          <w:szCs w:val="52"/>
        </w:rPr>
      </w:pPr>
      <w:r w:rsidRPr="00BD34FF">
        <w:rPr>
          <w:sz w:val="52"/>
          <w:szCs w:val="52"/>
        </w:rPr>
        <w:t>GLOBAL MIGRATION IN NUMBERS</w:t>
      </w:r>
    </w:p>
    <w:p w14:paraId="42876C2B" w14:textId="4651C27F" w:rsidR="00C323FD" w:rsidRPr="00BD34FF" w:rsidRDefault="00F14D2A">
      <w:pPr>
        <w:pStyle w:val="Subtitle"/>
        <w:rPr>
          <w:sz w:val="40"/>
          <w:szCs w:val="18"/>
        </w:rPr>
      </w:pPr>
      <w:r w:rsidRPr="00BD34FF">
        <w:rPr>
          <w:sz w:val="40"/>
          <w:szCs w:val="18"/>
        </w:rPr>
        <w:t xml:space="preserve">A research of global migration </w:t>
      </w:r>
    </w:p>
    <w:p w14:paraId="604D8B94" w14:textId="77777777" w:rsidR="00C323FD" w:rsidRPr="00BD34FF" w:rsidRDefault="00DD5006">
      <w:pPr>
        <w:rPr>
          <w:sz w:val="21"/>
          <w:szCs w:val="21"/>
        </w:rPr>
      </w:pPr>
      <w:r w:rsidRPr="00BD34FF">
        <w:rPr>
          <w:noProof/>
          <w:sz w:val="21"/>
          <w:szCs w:val="21"/>
          <w:lang w:eastAsia="zh-CN" w:bidi="he-IL"/>
        </w:rPr>
        <w:drawing>
          <wp:inline distT="0" distB="0" distL="0" distR="0" wp14:anchorId="7AA513E2" wp14:editId="78A9797D">
            <wp:extent cx="5125452" cy="3416968"/>
            <wp:effectExtent l="0" t="0" r="5715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414" cy="343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A46E" w14:textId="68B3E468" w:rsidR="00C323FD" w:rsidRPr="00BD34FF" w:rsidRDefault="00000000">
      <w:pPr>
        <w:pStyle w:val="Author"/>
        <w:rPr>
          <w:sz w:val="24"/>
          <w:szCs w:val="21"/>
        </w:rPr>
      </w:pPr>
      <w:sdt>
        <w:sdtPr>
          <w:rPr>
            <w:sz w:val="22"/>
            <w:szCs w:val="20"/>
          </w:rPr>
          <w:id w:val="-807626185"/>
          <w:placeholder>
            <w:docPart w:val="2A1BDCCB2AF3064790D5F9D18049AE46"/>
          </w:placeholder>
          <w:temporary/>
          <w:showingPlcHdr/>
          <w15:appearance w15:val="hidden"/>
        </w:sdtPr>
        <w:sdtEndPr>
          <w:rPr>
            <w:sz w:val="24"/>
            <w:szCs w:val="21"/>
          </w:rPr>
        </w:sdtEndPr>
        <w:sdtContent>
          <w:r w:rsidR="00DD5006" w:rsidRPr="00BD34FF">
            <w:rPr>
              <w:sz w:val="24"/>
              <w:szCs w:val="21"/>
              <w:lang w:val="en-GB" w:bidi="en-GB"/>
            </w:rPr>
            <w:t>Author</w:t>
          </w:r>
        </w:sdtContent>
      </w:sdt>
      <w:r w:rsidR="00F14D2A" w:rsidRPr="00BD34FF">
        <w:rPr>
          <w:sz w:val="24"/>
          <w:szCs w:val="21"/>
        </w:rPr>
        <w:t xml:space="preserve"> </w:t>
      </w:r>
      <w:r w:rsidR="00F14D2A" w:rsidRPr="00BD34FF">
        <w:rPr>
          <w:sz w:val="24"/>
          <w:szCs w:val="21"/>
        </w:rPr>
        <w:tab/>
      </w:r>
      <w:r w:rsidR="00F14D2A" w:rsidRPr="00BD34FF">
        <w:rPr>
          <w:sz w:val="24"/>
          <w:szCs w:val="21"/>
        </w:rPr>
        <w:tab/>
        <w:t>Tran Duc Anh Dang - 103995439</w:t>
      </w:r>
    </w:p>
    <w:p w14:paraId="4A9F0DB7" w14:textId="5A9CC05E" w:rsidR="00F14D2A" w:rsidRPr="00BD34FF" w:rsidRDefault="00F14D2A">
      <w:pPr>
        <w:pStyle w:val="Author"/>
        <w:rPr>
          <w:sz w:val="24"/>
          <w:szCs w:val="21"/>
        </w:rPr>
      </w:pPr>
      <w:r w:rsidRPr="00BD34FF">
        <w:rPr>
          <w:sz w:val="24"/>
          <w:szCs w:val="21"/>
        </w:rPr>
        <w:tab/>
      </w:r>
      <w:r w:rsidRPr="00BD34FF">
        <w:rPr>
          <w:sz w:val="24"/>
          <w:szCs w:val="21"/>
        </w:rPr>
        <w:tab/>
      </w:r>
      <w:r w:rsidRPr="00BD34FF">
        <w:rPr>
          <w:sz w:val="24"/>
          <w:szCs w:val="21"/>
        </w:rPr>
        <w:tab/>
        <w:t>Luan Nguyen - 103812143</w:t>
      </w:r>
    </w:p>
    <w:p w14:paraId="4A8CBF6C" w14:textId="10C9B0CC" w:rsidR="00F14D2A" w:rsidRPr="00BD34FF" w:rsidRDefault="00F14D2A">
      <w:pPr>
        <w:pStyle w:val="Author"/>
        <w:rPr>
          <w:sz w:val="24"/>
          <w:szCs w:val="21"/>
        </w:rPr>
      </w:pPr>
      <w:r w:rsidRPr="00BD34FF">
        <w:rPr>
          <w:sz w:val="24"/>
          <w:szCs w:val="21"/>
        </w:rPr>
        <w:tab/>
      </w:r>
      <w:r w:rsidRPr="00BD34FF">
        <w:rPr>
          <w:sz w:val="24"/>
          <w:szCs w:val="21"/>
        </w:rPr>
        <w:tab/>
      </w:r>
      <w:r w:rsidRPr="00BD34FF">
        <w:rPr>
          <w:sz w:val="24"/>
          <w:szCs w:val="21"/>
        </w:rPr>
        <w:tab/>
      </w:r>
      <w:r w:rsidRPr="00BD34FF">
        <w:rPr>
          <w:sz w:val="24"/>
          <w:szCs w:val="21"/>
        </w:rPr>
        <w:tab/>
        <w:t xml:space="preserve">Team </w:t>
      </w:r>
      <w:r w:rsidR="00A06B8D">
        <w:rPr>
          <w:sz w:val="24"/>
          <w:szCs w:val="21"/>
        </w:rPr>
        <w:t>Hello World</w:t>
      </w:r>
      <w:r w:rsidRPr="00BD34FF">
        <w:rPr>
          <w:sz w:val="24"/>
          <w:szCs w:val="21"/>
        </w:rPr>
        <w:br/>
      </w:r>
    </w:p>
    <w:p w14:paraId="79BD27FC" w14:textId="5455CA4B" w:rsidR="00F14D2A" w:rsidRPr="00BD34FF" w:rsidRDefault="00342C9A">
      <w:pPr>
        <w:pStyle w:val="Author"/>
        <w:rPr>
          <w:b w:val="0"/>
          <w:bCs/>
          <w:sz w:val="18"/>
          <w:szCs w:val="15"/>
        </w:rPr>
      </w:pPr>
      <w:r w:rsidRPr="00BD34FF">
        <w:rPr>
          <w:b w:val="0"/>
          <w:bCs/>
          <w:sz w:val="18"/>
          <w:szCs w:val="15"/>
        </w:rPr>
        <w:t xml:space="preserve">Word Count </w:t>
      </w:r>
      <w:r w:rsidR="009A2696" w:rsidRPr="00BD34FF">
        <w:rPr>
          <w:b w:val="0"/>
          <w:bCs/>
          <w:sz w:val="18"/>
          <w:szCs w:val="15"/>
        </w:rPr>
        <w:fldChar w:fldCharType="begin"/>
      </w:r>
      <w:r w:rsidR="009A2696" w:rsidRPr="00BD34FF">
        <w:rPr>
          <w:b w:val="0"/>
          <w:bCs/>
          <w:sz w:val="18"/>
          <w:szCs w:val="15"/>
        </w:rPr>
        <w:instrText xml:space="preserve"> NUMWORDS  \* MERGEFORMAT </w:instrText>
      </w:r>
      <w:r w:rsidR="009A2696" w:rsidRPr="00BD34FF">
        <w:rPr>
          <w:b w:val="0"/>
          <w:bCs/>
          <w:sz w:val="18"/>
          <w:szCs w:val="15"/>
        </w:rPr>
        <w:fldChar w:fldCharType="separate"/>
      </w:r>
      <w:r w:rsidR="00BD34FF">
        <w:rPr>
          <w:b w:val="0"/>
          <w:bCs/>
          <w:noProof/>
          <w:sz w:val="18"/>
          <w:szCs w:val="15"/>
        </w:rPr>
        <w:t>167</w:t>
      </w:r>
      <w:r w:rsidR="009A2696" w:rsidRPr="00BD34FF">
        <w:rPr>
          <w:b w:val="0"/>
          <w:bCs/>
          <w:sz w:val="18"/>
          <w:szCs w:val="15"/>
        </w:rPr>
        <w:fldChar w:fldCharType="end"/>
      </w:r>
    </w:p>
    <w:p w14:paraId="61083C1C" w14:textId="13F6F396" w:rsidR="00F14D2A" w:rsidRPr="00BD34FF" w:rsidRDefault="00DD5006">
      <w:pPr>
        <w:rPr>
          <w:sz w:val="21"/>
          <w:szCs w:val="21"/>
          <w:lang w:val="en-GB" w:bidi="en-GB"/>
        </w:rPr>
      </w:pPr>
      <w:r w:rsidRPr="00BD34FF">
        <w:rPr>
          <w:sz w:val="21"/>
          <w:szCs w:val="21"/>
          <w:lang w:val="en-GB" w:bidi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1"/>
          <w:szCs w:val="21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D2C4C0F" w14:textId="77777777" w:rsidR="00C323FD" w:rsidRPr="00BD34FF" w:rsidRDefault="00DD5006">
          <w:pPr>
            <w:pStyle w:val="TOCHeading"/>
            <w:rPr>
              <w:sz w:val="56"/>
              <w:szCs w:val="24"/>
            </w:rPr>
          </w:pPr>
          <w:r w:rsidRPr="00BD34FF">
            <w:rPr>
              <w:rStyle w:val="Emphasis"/>
              <w:sz w:val="56"/>
              <w:szCs w:val="24"/>
              <w:lang w:val="en-GB" w:bidi="en-GB"/>
            </w:rPr>
            <w:t>Table of</w:t>
          </w:r>
          <w:r w:rsidRPr="00BD34FF">
            <w:rPr>
              <w:rStyle w:val="Emphasis"/>
              <w:sz w:val="56"/>
              <w:szCs w:val="24"/>
              <w:lang w:val="en-GB" w:bidi="en-GB"/>
            </w:rPr>
            <w:br/>
          </w:r>
          <w:r w:rsidRPr="00BD34FF">
            <w:rPr>
              <w:sz w:val="56"/>
              <w:szCs w:val="24"/>
              <w:lang w:val="en-GB" w:bidi="en-GB"/>
            </w:rPr>
            <w:t>Contents</w:t>
          </w:r>
        </w:p>
        <w:p w14:paraId="396C4D61" w14:textId="0F60BD7D" w:rsidR="00E76098" w:rsidRPr="00BD34FF" w:rsidRDefault="00DD5006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2"/>
              <w:szCs w:val="21"/>
              <w:lang w:val="en-GB" w:bidi="en-GB"/>
            </w:rPr>
            <w:fldChar w:fldCharType="begin"/>
          </w:r>
          <w:r w:rsidRPr="00BD34FF">
            <w:rPr>
              <w:sz w:val="22"/>
              <w:szCs w:val="21"/>
              <w:lang w:val="en-GB" w:bidi="en-GB"/>
            </w:rPr>
            <w:instrText xml:space="preserve"> TOC \o "1-3" \u </w:instrText>
          </w:r>
          <w:r w:rsidRPr="00BD34FF">
            <w:rPr>
              <w:noProof/>
              <w:sz w:val="22"/>
              <w:szCs w:val="21"/>
              <w:lang w:val="en-GB" w:bidi="en-GB"/>
            </w:rPr>
            <w:fldChar w:fldCharType="separate"/>
          </w:r>
          <w:r w:rsidR="00E76098" w:rsidRPr="00BD34FF">
            <w:rPr>
              <w:iCs/>
              <w:noProof/>
              <w:color w:val="F75952" w:themeColor="accent1"/>
              <w:sz w:val="22"/>
              <w:szCs w:val="21"/>
            </w:rPr>
            <w:t>Intro</w:t>
          </w:r>
          <w:r w:rsidR="00E76098" w:rsidRPr="00BD34FF">
            <w:rPr>
              <w:iCs/>
              <w:noProof/>
              <w:color w:val="000000" w:themeColor="text1"/>
              <w:sz w:val="22"/>
              <w:szCs w:val="21"/>
            </w:rPr>
            <w:t>duction</w:t>
          </w:r>
          <w:r w:rsidR="00E76098" w:rsidRPr="00BD34FF">
            <w:rPr>
              <w:noProof/>
              <w:sz w:val="22"/>
              <w:szCs w:val="21"/>
            </w:rPr>
            <w:tab/>
          </w:r>
          <w:r w:rsidR="00E76098" w:rsidRPr="00BD34FF">
            <w:rPr>
              <w:noProof/>
              <w:sz w:val="22"/>
              <w:szCs w:val="21"/>
            </w:rPr>
            <w:fldChar w:fldCharType="begin"/>
          </w:r>
          <w:r w:rsidR="00E76098" w:rsidRPr="00BD34FF">
            <w:rPr>
              <w:noProof/>
              <w:sz w:val="22"/>
              <w:szCs w:val="21"/>
            </w:rPr>
            <w:instrText xml:space="preserve"> PAGEREF _Toc129559412 \h </w:instrText>
          </w:r>
          <w:r w:rsidR="00E76098" w:rsidRPr="00BD34FF">
            <w:rPr>
              <w:noProof/>
              <w:sz w:val="22"/>
              <w:szCs w:val="21"/>
            </w:rPr>
          </w:r>
          <w:r w:rsidR="00E76098" w:rsidRPr="00BD34FF">
            <w:rPr>
              <w:noProof/>
              <w:sz w:val="22"/>
              <w:szCs w:val="21"/>
            </w:rPr>
            <w:fldChar w:fldCharType="separate"/>
          </w:r>
          <w:r w:rsidR="00E76098" w:rsidRPr="00BD34FF">
            <w:rPr>
              <w:noProof/>
              <w:sz w:val="22"/>
              <w:szCs w:val="21"/>
            </w:rPr>
            <w:t>1</w:t>
          </w:r>
          <w:r w:rsidR="00E76098" w:rsidRPr="00BD34FF">
            <w:rPr>
              <w:noProof/>
              <w:sz w:val="22"/>
              <w:szCs w:val="21"/>
            </w:rPr>
            <w:fldChar w:fldCharType="end"/>
          </w:r>
        </w:p>
        <w:p w14:paraId="0AE15B7B" w14:textId="3022AF93" w:rsidR="00E76098" w:rsidRPr="00BD34FF" w:rsidRDefault="00E76098">
          <w:pPr>
            <w:pStyle w:val="TOC2"/>
            <w:rPr>
              <w:rFonts w:eastAsiaTheme="minorEastAsia"/>
              <w:bC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1"/>
              <w:szCs w:val="16"/>
            </w:rPr>
            <w:t>1.1 background and motivation</w:t>
          </w:r>
          <w:r w:rsidRPr="00BD34FF">
            <w:rPr>
              <w:noProof/>
              <w:sz w:val="21"/>
              <w:szCs w:val="16"/>
            </w:rPr>
            <w:tab/>
          </w:r>
          <w:r w:rsidRPr="00BD34FF">
            <w:rPr>
              <w:noProof/>
              <w:sz w:val="21"/>
              <w:szCs w:val="16"/>
            </w:rPr>
            <w:fldChar w:fldCharType="begin"/>
          </w:r>
          <w:r w:rsidRPr="00BD34FF">
            <w:rPr>
              <w:noProof/>
              <w:sz w:val="21"/>
              <w:szCs w:val="16"/>
            </w:rPr>
            <w:instrText xml:space="preserve"> PAGEREF _Toc129559413 \h </w:instrText>
          </w:r>
          <w:r w:rsidRPr="00BD34FF">
            <w:rPr>
              <w:noProof/>
              <w:sz w:val="21"/>
              <w:szCs w:val="16"/>
            </w:rPr>
          </w:r>
          <w:r w:rsidRPr="00BD34FF">
            <w:rPr>
              <w:noProof/>
              <w:sz w:val="21"/>
              <w:szCs w:val="16"/>
            </w:rPr>
            <w:fldChar w:fldCharType="separate"/>
          </w:r>
          <w:r w:rsidRPr="00BD34FF">
            <w:rPr>
              <w:noProof/>
              <w:sz w:val="21"/>
              <w:szCs w:val="16"/>
            </w:rPr>
            <w:t>1</w:t>
          </w:r>
          <w:r w:rsidRPr="00BD34FF">
            <w:rPr>
              <w:noProof/>
              <w:sz w:val="21"/>
              <w:szCs w:val="16"/>
            </w:rPr>
            <w:fldChar w:fldCharType="end"/>
          </w:r>
        </w:p>
        <w:p w14:paraId="027F3DFA" w14:textId="50C86ED9" w:rsidR="00E76098" w:rsidRPr="00BD34FF" w:rsidRDefault="00E76098">
          <w:pPr>
            <w:pStyle w:val="TOC2"/>
            <w:rPr>
              <w:rFonts w:eastAsiaTheme="minorEastAsia"/>
              <w:bC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1"/>
              <w:szCs w:val="16"/>
            </w:rPr>
            <w:t>1.2 Visualisation purpose</w:t>
          </w:r>
          <w:r w:rsidRPr="00BD34FF">
            <w:rPr>
              <w:noProof/>
              <w:sz w:val="21"/>
              <w:szCs w:val="16"/>
            </w:rPr>
            <w:tab/>
          </w:r>
          <w:r w:rsidRPr="00BD34FF">
            <w:rPr>
              <w:noProof/>
              <w:sz w:val="21"/>
              <w:szCs w:val="16"/>
            </w:rPr>
            <w:fldChar w:fldCharType="begin"/>
          </w:r>
          <w:r w:rsidRPr="00BD34FF">
            <w:rPr>
              <w:noProof/>
              <w:sz w:val="21"/>
              <w:szCs w:val="16"/>
            </w:rPr>
            <w:instrText xml:space="preserve"> PAGEREF _Toc129559414 \h </w:instrText>
          </w:r>
          <w:r w:rsidRPr="00BD34FF">
            <w:rPr>
              <w:noProof/>
              <w:sz w:val="21"/>
              <w:szCs w:val="16"/>
            </w:rPr>
          </w:r>
          <w:r w:rsidRPr="00BD34FF">
            <w:rPr>
              <w:noProof/>
              <w:sz w:val="21"/>
              <w:szCs w:val="16"/>
            </w:rPr>
            <w:fldChar w:fldCharType="separate"/>
          </w:r>
          <w:r w:rsidRPr="00BD34FF">
            <w:rPr>
              <w:noProof/>
              <w:sz w:val="21"/>
              <w:szCs w:val="16"/>
            </w:rPr>
            <w:t>1</w:t>
          </w:r>
          <w:r w:rsidRPr="00BD34FF">
            <w:rPr>
              <w:noProof/>
              <w:sz w:val="21"/>
              <w:szCs w:val="16"/>
            </w:rPr>
            <w:fldChar w:fldCharType="end"/>
          </w:r>
        </w:p>
        <w:p w14:paraId="66794D73" w14:textId="32D2E35B" w:rsidR="00E76098" w:rsidRPr="00BD34FF" w:rsidRDefault="00E76098">
          <w:pPr>
            <w:pStyle w:val="TOC2"/>
            <w:rPr>
              <w:rFonts w:eastAsiaTheme="minorEastAsia"/>
              <w:bC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1"/>
              <w:szCs w:val="16"/>
            </w:rPr>
            <w:t>1.3 Project Schedule</w:t>
          </w:r>
          <w:r w:rsidRPr="00BD34FF">
            <w:rPr>
              <w:noProof/>
              <w:sz w:val="21"/>
              <w:szCs w:val="16"/>
            </w:rPr>
            <w:tab/>
          </w:r>
          <w:r w:rsidRPr="00BD34FF">
            <w:rPr>
              <w:noProof/>
              <w:sz w:val="21"/>
              <w:szCs w:val="16"/>
            </w:rPr>
            <w:fldChar w:fldCharType="begin"/>
          </w:r>
          <w:r w:rsidRPr="00BD34FF">
            <w:rPr>
              <w:noProof/>
              <w:sz w:val="21"/>
              <w:szCs w:val="16"/>
            </w:rPr>
            <w:instrText xml:space="preserve"> PAGEREF _Toc129559415 \h </w:instrText>
          </w:r>
          <w:r w:rsidRPr="00BD34FF">
            <w:rPr>
              <w:noProof/>
              <w:sz w:val="21"/>
              <w:szCs w:val="16"/>
            </w:rPr>
          </w:r>
          <w:r w:rsidRPr="00BD34FF">
            <w:rPr>
              <w:noProof/>
              <w:sz w:val="21"/>
              <w:szCs w:val="16"/>
            </w:rPr>
            <w:fldChar w:fldCharType="separate"/>
          </w:r>
          <w:r w:rsidRPr="00BD34FF">
            <w:rPr>
              <w:noProof/>
              <w:sz w:val="21"/>
              <w:szCs w:val="16"/>
            </w:rPr>
            <w:t>1</w:t>
          </w:r>
          <w:r w:rsidRPr="00BD34FF">
            <w:rPr>
              <w:noProof/>
              <w:sz w:val="21"/>
              <w:szCs w:val="16"/>
            </w:rPr>
            <w:fldChar w:fldCharType="end"/>
          </w:r>
        </w:p>
        <w:p w14:paraId="569D265F" w14:textId="0493E29B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da</w:t>
          </w:r>
          <w:r w:rsidRPr="00BD34FF">
            <w:rPr>
              <w:noProof/>
              <w:sz w:val="22"/>
              <w:szCs w:val="21"/>
            </w:rPr>
            <w:t>ta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_Toc129559416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2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65D5E313" w14:textId="3FC11A58" w:rsidR="00E76098" w:rsidRPr="00BD34FF" w:rsidRDefault="00E76098">
          <w:pPr>
            <w:pStyle w:val="TOC2"/>
            <w:rPr>
              <w:rFonts w:eastAsiaTheme="minorEastAsia"/>
              <w:bC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1"/>
              <w:szCs w:val="16"/>
            </w:rPr>
            <w:t>2.1 Data source</w:t>
          </w:r>
          <w:r w:rsidRPr="00BD34FF">
            <w:rPr>
              <w:noProof/>
              <w:sz w:val="21"/>
              <w:szCs w:val="16"/>
            </w:rPr>
            <w:tab/>
          </w:r>
          <w:r w:rsidRPr="00BD34FF">
            <w:rPr>
              <w:noProof/>
              <w:sz w:val="21"/>
              <w:szCs w:val="16"/>
            </w:rPr>
            <w:fldChar w:fldCharType="begin"/>
          </w:r>
          <w:r w:rsidRPr="00BD34FF">
            <w:rPr>
              <w:noProof/>
              <w:sz w:val="21"/>
              <w:szCs w:val="16"/>
            </w:rPr>
            <w:instrText xml:space="preserve"> PAGEREF _Toc129559417 \h </w:instrText>
          </w:r>
          <w:r w:rsidRPr="00BD34FF">
            <w:rPr>
              <w:noProof/>
              <w:sz w:val="21"/>
              <w:szCs w:val="16"/>
            </w:rPr>
          </w:r>
          <w:r w:rsidRPr="00BD34FF">
            <w:rPr>
              <w:noProof/>
              <w:sz w:val="21"/>
              <w:szCs w:val="16"/>
            </w:rPr>
            <w:fldChar w:fldCharType="separate"/>
          </w:r>
          <w:r w:rsidRPr="00BD34FF">
            <w:rPr>
              <w:noProof/>
              <w:sz w:val="21"/>
              <w:szCs w:val="16"/>
            </w:rPr>
            <w:t>2</w:t>
          </w:r>
          <w:r w:rsidRPr="00BD34FF">
            <w:rPr>
              <w:noProof/>
              <w:sz w:val="21"/>
              <w:szCs w:val="16"/>
            </w:rPr>
            <w:fldChar w:fldCharType="end"/>
          </w:r>
        </w:p>
        <w:p w14:paraId="59754491" w14:textId="3FF77AB6" w:rsidR="00E76098" w:rsidRPr="00BD34FF" w:rsidRDefault="00E76098">
          <w:pPr>
            <w:pStyle w:val="TOC2"/>
            <w:rPr>
              <w:rFonts w:eastAsiaTheme="minorEastAsia"/>
              <w:bC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sz w:val="21"/>
              <w:szCs w:val="16"/>
            </w:rPr>
            <w:t>2.2 data processing</w:t>
          </w:r>
          <w:r w:rsidRPr="00BD34FF">
            <w:rPr>
              <w:noProof/>
              <w:sz w:val="21"/>
              <w:szCs w:val="16"/>
            </w:rPr>
            <w:tab/>
          </w:r>
          <w:r w:rsidRPr="00BD34FF">
            <w:rPr>
              <w:noProof/>
              <w:sz w:val="21"/>
              <w:szCs w:val="16"/>
            </w:rPr>
            <w:fldChar w:fldCharType="begin"/>
          </w:r>
          <w:r w:rsidRPr="00BD34FF">
            <w:rPr>
              <w:noProof/>
              <w:sz w:val="21"/>
              <w:szCs w:val="16"/>
            </w:rPr>
            <w:instrText xml:space="preserve"> PAGEREF _Toc129559418 \h </w:instrText>
          </w:r>
          <w:r w:rsidRPr="00BD34FF">
            <w:rPr>
              <w:noProof/>
              <w:sz w:val="21"/>
              <w:szCs w:val="16"/>
            </w:rPr>
          </w:r>
          <w:r w:rsidRPr="00BD34FF">
            <w:rPr>
              <w:noProof/>
              <w:sz w:val="21"/>
              <w:szCs w:val="16"/>
            </w:rPr>
            <w:fldChar w:fldCharType="separate"/>
          </w:r>
          <w:r w:rsidRPr="00BD34FF">
            <w:rPr>
              <w:noProof/>
              <w:sz w:val="21"/>
              <w:szCs w:val="16"/>
            </w:rPr>
            <w:t>2</w:t>
          </w:r>
          <w:r w:rsidRPr="00BD34FF">
            <w:rPr>
              <w:noProof/>
              <w:sz w:val="21"/>
              <w:szCs w:val="16"/>
            </w:rPr>
            <w:fldChar w:fldCharType="end"/>
          </w:r>
        </w:p>
        <w:p w14:paraId="02D44167" w14:textId="6C70BC30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Require</w:t>
          </w:r>
          <w:r w:rsidRPr="00BD34FF">
            <w:rPr>
              <w:noProof/>
              <w:sz w:val="22"/>
              <w:szCs w:val="21"/>
            </w:rPr>
            <w:t>ments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_Toc129559419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3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23DDADEA" w14:textId="78043237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visualisation</w:t>
          </w:r>
          <w:r w:rsidRPr="00BD34FF">
            <w:rPr>
              <w:noProof/>
              <w:sz w:val="22"/>
              <w:szCs w:val="21"/>
            </w:rPr>
            <w:t xml:space="preserve"> design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_Toc129559420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4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0A65A4E8" w14:textId="0388A235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Valid</w:t>
          </w:r>
          <w:r w:rsidRPr="00BD34FF">
            <w:rPr>
              <w:noProof/>
              <w:sz w:val="22"/>
              <w:szCs w:val="21"/>
            </w:rPr>
            <w:t>ation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_Toc129559421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5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787419EA" w14:textId="4CC45B7C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conclu</w:t>
          </w:r>
          <w:r w:rsidRPr="00BD34FF">
            <w:rPr>
              <w:noProof/>
              <w:sz w:val="22"/>
              <w:szCs w:val="21"/>
            </w:rPr>
            <w:t>sion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_Toc129559422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6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19132AB5" w14:textId="6E024FF9" w:rsidR="00E76098" w:rsidRPr="00BD34FF" w:rsidRDefault="00E76098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1"/>
              <w:szCs w:val="21"/>
              <w:lang w:val="en-AU" w:eastAsia="en-GB"/>
            </w:rPr>
          </w:pPr>
          <w:r w:rsidRPr="00BD34FF">
            <w:rPr>
              <w:noProof/>
              <w:color w:val="EB130B" w:themeColor="accent1" w:themeShade="BF"/>
              <w:sz w:val="22"/>
              <w:szCs w:val="21"/>
            </w:rPr>
            <w:t>ref</w:t>
          </w:r>
          <w:r w:rsidRPr="00BD34FF">
            <w:rPr>
              <w:noProof/>
              <w:sz w:val="22"/>
              <w:szCs w:val="21"/>
            </w:rPr>
            <w:t>erences</w:t>
          </w:r>
          <w:r w:rsidRPr="00BD34FF">
            <w:rPr>
              <w:noProof/>
              <w:sz w:val="22"/>
              <w:szCs w:val="21"/>
            </w:rPr>
            <w:tab/>
          </w:r>
          <w:r w:rsidRPr="00BD34FF">
            <w:rPr>
              <w:noProof/>
              <w:sz w:val="22"/>
              <w:szCs w:val="21"/>
            </w:rPr>
            <w:fldChar w:fldCharType="begin"/>
          </w:r>
          <w:r w:rsidRPr="00BD34FF">
            <w:rPr>
              <w:noProof/>
              <w:sz w:val="22"/>
              <w:szCs w:val="21"/>
            </w:rPr>
            <w:instrText xml:space="preserve"> PAGEREF _Toc129559423 \h </w:instrText>
          </w:r>
          <w:r w:rsidRPr="00BD34FF">
            <w:rPr>
              <w:noProof/>
              <w:sz w:val="22"/>
              <w:szCs w:val="21"/>
            </w:rPr>
          </w:r>
          <w:r w:rsidRPr="00BD34FF">
            <w:rPr>
              <w:noProof/>
              <w:sz w:val="22"/>
              <w:szCs w:val="21"/>
            </w:rPr>
            <w:fldChar w:fldCharType="separate"/>
          </w:r>
          <w:r w:rsidRPr="00BD34FF">
            <w:rPr>
              <w:noProof/>
              <w:sz w:val="22"/>
              <w:szCs w:val="21"/>
            </w:rPr>
            <w:t>7</w:t>
          </w:r>
          <w:r w:rsidRPr="00BD34FF">
            <w:rPr>
              <w:noProof/>
              <w:sz w:val="22"/>
              <w:szCs w:val="21"/>
            </w:rPr>
            <w:fldChar w:fldCharType="end"/>
          </w:r>
        </w:p>
        <w:p w14:paraId="6E77DADB" w14:textId="0F5A2F9C" w:rsidR="00C323FD" w:rsidRPr="00BD34FF" w:rsidRDefault="00DD5006">
          <w:pPr>
            <w:rPr>
              <w:sz w:val="21"/>
              <w:szCs w:val="21"/>
            </w:rPr>
          </w:pPr>
          <w:r w:rsidRPr="00BD34FF">
            <w:rPr>
              <w:rFonts w:asciiTheme="majorHAnsi" w:hAnsiTheme="majorHAnsi"/>
              <w:b/>
              <w:color w:val="2A2A2A" w:themeColor="text2"/>
              <w:sz w:val="22"/>
              <w:szCs w:val="21"/>
              <w:lang w:val="en-GB" w:bidi="en-GB"/>
            </w:rPr>
            <w:fldChar w:fldCharType="end"/>
          </w:r>
        </w:p>
      </w:sdtContent>
    </w:sdt>
    <w:p w14:paraId="0713E498" w14:textId="77777777" w:rsidR="00C323FD" w:rsidRPr="00BD34FF" w:rsidRDefault="00C323FD">
      <w:pPr>
        <w:rPr>
          <w:sz w:val="21"/>
          <w:szCs w:val="21"/>
        </w:rPr>
        <w:sectPr w:rsidR="00C323FD" w:rsidRPr="00BD34FF">
          <w:footerReference w:type="even" r:id="rId13"/>
          <w:headerReference w:type="first" r:id="rId14"/>
          <w:footerReference w:type="first" r:id="rId15"/>
          <w:pgSz w:w="11907" w:h="16839" w:code="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1355763" w14:textId="69117613" w:rsidR="00C323FD" w:rsidRPr="00BD34FF" w:rsidRDefault="00F14D2A">
      <w:pPr>
        <w:pStyle w:val="Heading1"/>
        <w:rPr>
          <w:iCs/>
          <w:color w:val="F75952" w:themeColor="accent1"/>
          <w:sz w:val="56"/>
          <w:szCs w:val="24"/>
        </w:rPr>
      </w:pPr>
      <w:bookmarkStart w:id="0" w:name="_Toc129559412"/>
      <w:r w:rsidRPr="00BD34FF">
        <w:rPr>
          <w:rStyle w:val="Emphasis"/>
          <w:sz w:val="56"/>
          <w:szCs w:val="24"/>
        </w:rPr>
        <w:lastRenderedPageBreak/>
        <w:t>Intro</w:t>
      </w:r>
      <w:r w:rsidRPr="00BD34FF">
        <w:rPr>
          <w:rStyle w:val="Emphasis"/>
          <w:color w:val="000000" w:themeColor="text1"/>
          <w:sz w:val="56"/>
          <w:szCs w:val="24"/>
        </w:rPr>
        <w:t>duction</w:t>
      </w:r>
      <w:bookmarkEnd w:id="0"/>
    </w:p>
    <w:p w14:paraId="0FA4C2D3" w14:textId="1958E66D" w:rsidR="00C323FD" w:rsidRPr="00BD34FF" w:rsidRDefault="008A6AC5" w:rsidP="00251353">
      <w:pPr>
        <w:pStyle w:val="Heading2"/>
        <w:numPr>
          <w:ilvl w:val="1"/>
          <w:numId w:val="17"/>
        </w:numPr>
        <w:rPr>
          <w:sz w:val="22"/>
          <w:szCs w:val="22"/>
        </w:rPr>
      </w:pPr>
      <w:bookmarkStart w:id="1" w:name="_Toc129559413"/>
      <w:r w:rsidRPr="00BD34FF">
        <w:rPr>
          <w:sz w:val="22"/>
          <w:szCs w:val="22"/>
        </w:rPr>
        <w:t>background and motivation</w:t>
      </w:r>
      <w:bookmarkEnd w:id="1"/>
    </w:p>
    <w:p w14:paraId="2DEBBBD3" w14:textId="0884BE40" w:rsidR="00BB304F" w:rsidRPr="00BD34FF" w:rsidRDefault="00BB304F" w:rsidP="00BB304F">
      <w:pPr>
        <w:rPr>
          <w:sz w:val="21"/>
          <w:szCs w:val="21"/>
        </w:rPr>
      </w:pPr>
      <w:r w:rsidRPr="00BD34FF">
        <w:rPr>
          <w:sz w:val="21"/>
          <w:szCs w:val="21"/>
        </w:rPr>
        <w:t>BACKGROUND</w:t>
      </w:r>
    </w:p>
    <w:p w14:paraId="4595A7F3" w14:textId="51F3E394" w:rsidR="00251353" w:rsidRPr="00BD34FF" w:rsidRDefault="00251353" w:rsidP="00251353">
      <w:pPr>
        <w:rPr>
          <w:sz w:val="21"/>
          <w:szCs w:val="21"/>
        </w:rPr>
      </w:pPr>
      <w:r w:rsidRPr="00BD34FF">
        <w:rPr>
          <w:sz w:val="21"/>
          <w:szCs w:val="21"/>
        </w:rPr>
        <w:t>- Briefly introduce the</w:t>
      </w:r>
      <w:r w:rsidR="00BB304F" w:rsidRPr="00BD34FF">
        <w:rPr>
          <w:sz w:val="21"/>
          <w:szCs w:val="21"/>
        </w:rPr>
        <w:t xml:space="preserve"> topic of Migration</w:t>
      </w:r>
    </w:p>
    <w:p w14:paraId="6C5C7748" w14:textId="5392E79D" w:rsidR="00672999" w:rsidRPr="00BD34FF" w:rsidRDefault="00672999" w:rsidP="00251353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>- How does migration happen all around the World? (Mention the migration that has been made all around the world [Reference])</w:t>
      </w:r>
      <w:r w:rsidR="005B2930" w:rsidRPr="00BD34FF">
        <w:rPr>
          <w:sz w:val="21"/>
          <w:szCs w:val="21"/>
          <w:lang w:val="en-AU"/>
        </w:rPr>
        <w:t>(patterns of migration)</w:t>
      </w:r>
    </w:p>
    <w:p w14:paraId="5CE850C9" w14:textId="2E30A82A" w:rsidR="00B236BB" w:rsidRPr="00BD34FF" w:rsidRDefault="008A79D4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 xml:space="preserve">- </w:t>
      </w:r>
      <w:r w:rsidR="00B236BB" w:rsidRPr="00BD34FF">
        <w:rPr>
          <w:sz w:val="21"/>
          <w:szCs w:val="21"/>
          <w:lang w:val="en-AU"/>
        </w:rPr>
        <w:t xml:space="preserve">What </w:t>
      </w:r>
      <w:r w:rsidR="008A2595" w:rsidRPr="00BD34FF">
        <w:rPr>
          <w:sz w:val="21"/>
          <w:szCs w:val="21"/>
          <w:lang w:val="en-AU"/>
        </w:rPr>
        <w:t xml:space="preserve">elements contributed to </w:t>
      </w:r>
      <w:r w:rsidR="005E4EB1" w:rsidRPr="00BD34FF">
        <w:rPr>
          <w:sz w:val="21"/>
          <w:szCs w:val="21"/>
          <w:lang w:val="en-AU"/>
        </w:rPr>
        <w:t>Global Migration</w:t>
      </w:r>
      <w:r w:rsidR="008A2595" w:rsidRPr="00BD34FF">
        <w:rPr>
          <w:sz w:val="21"/>
          <w:szCs w:val="21"/>
          <w:lang w:val="en-AU"/>
        </w:rPr>
        <w:t>?</w:t>
      </w:r>
      <w:r w:rsidR="005E4EB1" w:rsidRPr="00BD34FF">
        <w:rPr>
          <w:sz w:val="21"/>
          <w:szCs w:val="21"/>
          <w:lang w:val="en-AU"/>
        </w:rPr>
        <w:t xml:space="preserve"> What makes people </w:t>
      </w:r>
      <w:r w:rsidRPr="00BD34FF">
        <w:rPr>
          <w:sz w:val="21"/>
          <w:szCs w:val="21"/>
          <w:lang w:val="en-AU"/>
        </w:rPr>
        <w:t>move</w:t>
      </w:r>
      <w:r w:rsidR="005E4EB1" w:rsidRPr="00BD34FF">
        <w:rPr>
          <w:sz w:val="21"/>
          <w:szCs w:val="21"/>
          <w:lang w:val="en-AU"/>
        </w:rPr>
        <w:t xml:space="preserve"> out of their </w:t>
      </w:r>
      <w:r w:rsidRPr="00BD34FF">
        <w:rPr>
          <w:sz w:val="21"/>
          <w:szCs w:val="21"/>
          <w:lang w:val="en-AU"/>
        </w:rPr>
        <w:t>hometown? (</w:t>
      </w:r>
      <w:r w:rsidR="005E4EB1" w:rsidRPr="00BD34FF">
        <w:rPr>
          <w:sz w:val="21"/>
          <w:szCs w:val="21"/>
          <w:lang w:val="en-AU"/>
        </w:rPr>
        <w:t xml:space="preserve">Give </w:t>
      </w:r>
      <w:r w:rsidRPr="00BD34FF">
        <w:rPr>
          <w:sz w:val="21"/>
          <w:szCs w:val="21"/>
          <w:lang w:val="en-AU"/>
        </w:rPr>
        <w:t xml:space="preserve">a </w:t>
      </w:r>
      <w:r w:rsidR="005E4EB1" w:rsidRPr="00BD34FF">
        <w:rPr>
          <w:sz w:val="21"/>
          <w:szCs w:val="21"/>
          <w:lang w:val="en-AU"/>
        </w:rPr>
        <w:t xml:space="preserve">short description and </w:t>
      </w:r>
      <w:r w:rsidRPr="00BD34FF">
        <w:rPr>
          <w:sz w:val="21"/>
          <w:szCs w:val="21"/>
          <w:lang w:val="en-AU"/>
        </w:rPr>
        <w:t>generalise the reasons for migration)</w:t>
      </w:r>
    </w:p>
    <w:p w14:paraId="2EFFB967" w14:textId="4A905ABB" w:rsidR="00061FC1" w:rsidRPr="00BD34FF" w:rsidRDefault="00061FC1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ab/>
        <w:t xml:space="preserve">+ </w:t>
      </w:r>
      <w:r w:rsidR="000052B9" w:rsidRPr="00BD34FF">
        <w:rPr>
          <w:sz w:val="21"/>
          <w:szCs w:val="21"/>
          <w:lang w:val="en-AU"/>
        </w:rPr>
        <w:t>Opportunities</w:t>
      </w:r>
      <w:r w:rsidR="00EF1C01">
        <w:rPr>
          <w:sz w:val="21"/>
          <w:szCs w:val="21"/>
          <w:lang w:val="en-AU"/>
        </w:rPr>
        <w:t>(Working or studying)</w:t>
      </w:r>
    </w:p>
    <w:p w14:paraId="278FE27C" w14:textId="0813057D" w:rsidR="009F3CDD" w:rsidRPr="00BD34FF" w:rsidRDefault="009F3CDD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ab/>
        <w:t xml:space="preserve">+ </w:t>
      </w:r>
      <w:r w:rsidR="000052B9" w:rsidRPr="00BD34FF">
        <w:rPr>
          <w:sz w:val="21"/>
          <w:szCs w:val="21"/>
          <w:lang w:val="en-AU"/>
        </w:rPr>
        <w:t xml:space="preserve">A </w:t>
      </w:r>
      <w:r w:rsidR="00117B4B" w:rsidRPr="00BD34FF">
        <w:rPr>
          <w:sz w:val="21"/>
          <w:szCs w:val="21"/>
          <w:lang w:val="en-AU"/>
        </w:rPr>
        <w:t>safe place</w:t>
      </w:r>
      <w:r w:rsidR="00EF1C01">
        <w:rPr>
          <w:sz w:val="21"/>
          <w:szCs w:val="21"/>
          <w:lang w:val="en-AU"/>
        </w:rPr>
        <w:t xml:space="preserve"> to live</w:t>
      </w:r>
    </w:p>
    <w:p w14:paraId="513A8431" w14:textId="3CEC94DF" w:rsidR="00854CD1" w:rsidRPr="00BD34FF" w:rsidRDefault="00854CD1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ab/>
      </w:r>
      <w:r w:rsidR="00117B4B" w:rsidRPr="00BD34FF">
        <w:rPr>
          <w:sz w:val="21"/>
          <w:szCs w:val="21"/>
          <w:lang w:val="en-AU"/>
        </w:rPr>
        <w:tab/>
      </w:r>
      <w:r w:rsidRPr="00BD34FF">
        <w:rPr>
          <w:sz w:val="21"/>
          <w:szCs w:val="21"/>
          <w:lang w:val="en-AU"/>
        </w:rPr>
        <w:t>Conflict(</w:t>
      </w:r>
      <w:r w:rsidR="00E962D3" w:rsidRPr="00BD34FF">
        <w:rPr>
          <w:sz w:val="21"/>
          <w:szCs w:val="21"/>
          <w:lang w:val="en-AU"/>
        </w:rPr>
        <w:t xml:space="preserve"> </w:t>
      </w:r>
      <w:r w:rsidR="00BE4276" w:rsidRPr="00BD34FF">
        <w:rPr>
          <w:sz w:val="21"/>
          <w:szCs w:val="21"/>
          <w:lang w:val="en-AU"/>
        </w:rPr>
        <w:t xml:space="preserve">avoid the impact of </w:t>
      </w:r>
      <w:r w:rsidR="00EF1C01">
        <w:rPr>
          <w:sz w:val="21"/>
          <w:szCs w:val="21"/>
          <w:lang w:val="en-AU"/>
        </w:rPr>
        <w:t>conflict</w:t>
      </w:r>
      <w:r w:rsidR="00BE4276" w:rsidRPr="00BD34FF">
        <w:rPr>
          <w:sz w:val="21"/>
          <w:szCs w:val="21"/>
          <w:lang w:val="en-AU"/>
        </w:rPr>
        <w:t xml:space="preserve"> between Russia and Ukraine</w:t>
      </w:r>
      <w:r w:rsidR="00DB6ABB" w:rsidRPr="00BD34FF">
        <w:rPr>
          <w:sz w:val="21"/>
          <w:szCs w:val="21"/>
          <w:lang w:val="en-AU"/>
        </w:rPr>
        <w:t>)</w:t>
      </w:r>
    </w:p>
    <w:p w14:paraId="229CFB3B" w14:textId="5D9EEA8E" w:rsidR="00DB6ABB" w:rsidRPr="00BD34FF" w:rsidRDefault="00DB6ABB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ab/>
      </w:r>
      <w:r w:rsidR="00117B4B" w:rsidRPr="00BD34FF">
        <w:rPr>
          <w:sz w:val="21"/>
          <w:szCs w:val="21"/>
          <w:lang w:val="en-AU"/>
        </w:rPr>
        <w:tab/>
      </w:r>
      <w:r w:rsidRPr="00BD34FF">
        <w:rPr>
          <w:sz w:val="21"/>
          <w:szCs w:val="21"/>
          <w:lang w:val="en-AU"/>
        </w:rPr>
        <w:t xml:space="preserve"> Disease( </w:t>
      </w:r>
      <w:r w:rsidR="00BE4276" w:rsidRPr="00BD34FF">
        <w:rPr>
          <w:sz w:val="21"/>
          <w:szCs w:val="21"/>
          <w:lang w:val="en-AU"/>
        </w:rPr>
        <w:t>Avoid the spread of Covid 19</w:t>
      </w:r>
      <w:r w:rsidRPr="00BD34FF">
        <w:rPr>
          <w:sz w:val="21"/>
          <w:szCs w:val="21"/>
          <w:lang w:val="en-AU"/>
        </w:rPr>
        <w:t>)</w:t>
      </w:r>
    </w:p>
    <w:p w14:paraId="7D032752" w14:textId="3CE31646" w:rsidR="00AC4DCF" w:rsidRPr="00BD34FF" w:rsidRDefault="00AC4DCF" w:rsidP="008A6AC5">
      <w:pPr>
        <w:rPr>
          <w:sz w:val="21"/>
          <w:szCs w:val="21"/>
          <w:lang w:val="en-AU"/>
        </w:rPr>
      </w:pPr>
      <w:r w:rsidRPr="00BD34FF">
        <w:rPr>
          <w:sz w:val="21"/>
          <w:szCs w:val="21"/>
          <w:lang w:val="en-AU"/>
        </w:rPr>
        <w:tab/>
      </w:r>
    </w:p>
    <w:p w14:paraId="02F39D4E" w14:textId="77777777" w:rsidR="0081378F" w:rsidRPr="00BD34FF" w:rsidRDefault="0081378F" w:rsidP="008A6AC5">
      <w:pPr>
        <w:rPr>
          <w:sz w:val="21"/>
          <w:szCs w:val="21"/>
          <w:lang w:val="en-AU"/>
        </w:rPr>
      </w:pPr>
    </w:p>
    <w:p w14:paraId="0C6801B3" w14:textId="77777777" w:rsidR="00672999" w:rsidRPr="00BD34FF" w:rsidRDefault="00672999" w:rsidP="008A6AC5">
      <w:pPr>
        <w:rPr>
          <w:sz w:val="21"/>
          <w:szCs w:val="21"/>
          <w:lang w:val="en-AU"/>
        </w:rPr>
      </w:pPr>
    </w:p>
    <w:p w14:paraId="7A128D38" w14:textId="77777777" w:rsidR="00EA193C" w:rsidRPr="00BD34FF" w:rsidRDefault="00EA193C" w:rsidP="008A6AC5">
      <w:pPr>
        <w:rPr>
          <w:sz w:val="21"/>
          <w:szCs w:val="21"/>
        </w:rPr>
      </w:pPr>
    </w:p>
    <w:p w14:paraId="64B2EB16" w14:textId="5F7582A7" w:rsidR="00C323FD" w:rsidRPr="00BD34FF" w:rsidRDefault="008A6AC5">
      <w:pPr>
        <w:pStyle w:val="Heading2"/>
        <w:rPr>
          <w:sz w:val="22"/>
          <w:szCs w:val="22"/>
        </w:rPr>
      </w:pPr>
      <w:bookmarkStart w:id="2" w:name="_Toc129559414"/>
      <w:r w:rsidRPr="00BD34FF">
        <w:rPr>
          <w:sz w:val="22"/>
          <w:szCs w:val="22"/>
        </w:rPr>
        <w:t>1.2 Visualisation purpose</w:t>
      </w:r>
      <w:bookmarkEnd w:id="2"/>
    </w:p>
    <w:p w14:paraId="549E18BD" w14:textId="4F46285A" w:rsidR="00C323FD" w:rsidRPr="00BD34FF" w:rsidRDefault="00C323FD" w:rsidP="008A6AC5">
      <w:pPr>
        <w:pStyle w:val="ListBullet"/>
        <w:numPr>
          <w:ilvl w:val="0"/>
          <w:numId w:val="0"/>
        </w:numPr>
        <w:rPr>
          <w:i w:val="0"/>
          <w:iCs/>
          <w:sz w:val="21"/>
          <w:szCs w:val="16"/>
        </w:rPr>
      </w:pPr>
    </w:p>
    <w:p w14:paraId="5186DFBC" w14:textId="575A9F85" w:rsidR="00EA193C" w:rsidRPr="00BD34FF" w:rsidRDefault="00EA193C" w:rsidP="008A6AC5">
      <w:pPr>
        <w:pStyle w:val="ListBullet"/>
        <w:numPr>
          <w:ilvl w:val="0"/>
          <w:numId w:val="0"/>
        </w:numPr>
        <w:rPr>
          <w:i w:val="0"/>
          <w:iCs/>
          <w:sz w:val="21"/>
          <w:szCs w:val="16"/>
        </w:rPr>
      </w:pPr>
    </w:p>
    <w:p w14:paraId="4AA69173" w14:textId="77777777" w:rsidR="00EA193C" w:rsidRPr="00BD34FF" w:rsidRDefault="00EA193C" w:rsidP="008A6AC5">
      <w:pPr>
        <w:pStyle w:val="ListBullet"/>
        <w:numPr>
          <w:ilvl w:val="0"/>
          <w:numId w:val="0"/>
        </w:numPr>
        <w:rPr>
          <w:i w:val="0"/>
          <w:iCs/>
          <w:sz w:val="21"/>
          <w:szCs w:val="16"/>
        </w:rPr>
      </w:pPr>
    </w:p>
    <w:p w14:paraId="61C917DB" w14:textId="408C7240" w:rsidR="00C323FD" w:rsidRPr="00BD34FF" w:rsidRDefault="008A6AC5" w:rsidP="008A6AC5">
      <w:pPr>
        <w:pStyle w:val="Heading2"/>
        <w:rPr>
          <w:sz w:val="22"/>
          <w:szCs w:val="22"/>
        </w:rPr>
      </w:pPr>
      <w:bookmarkStart w:id="3" w:name="_Toc129559415"/>
      <w:r w:rsidRPr="00BD34FF">
        <w:rPr>
          <w:sz w:val="22"/>
          <w:szCs w:val="22"/>
        </w:rPr>
        <w:t>1.3 Project Schedule</w:t>
      </w:r>
      <w:bookmarkEnd w:id="3"/>
    </w:p>
    <w:p w14:paraId="0B79364F" w14:textId="0AD51014" w:rsidR="008A6AC5" w:rsidRPr="00BD34FF" w:rsidRDefault="008A6AC5" w:rsidP="008A6AC5">
      <w:pPr>
        <w:rPr>
          <w:sz w:val="21"/>
          <w:szCs w:val="21"/>
        </w:rPr>
      </w:pPr>
      <w:r w:rsidRPr="00BD34FF">
        <w:rPr>
          <w:sz w:val="21"/>
          <w:szCs w:val="21"/>
        </w:rPr>
        <w:br w:type="page"/>
      </w:r>
    </w:p>
    <w:p w14:paraId="091CF6F2" w14:textId="032B83BC" w:rsidR="008A6AC5" w:rsidRPr="00BD34FF" w:rsidRDefault="008A6AC5" w:rsidP="008A6AC5">
      <w:pPr>
        <w:pStyle w:val="Heading1"/>
        <w:rPr>
          <w:sz w:val="56"/>
          <w:szCs w:val="24"/>
        </w:rPr>
      </w:pPr>
      <w:bookmarkStart w:id="4" w:name="_Toc129559416"/>
      <w:r w:rsidRPr="00BD34FF">
        <w:rPr>
          <w:color w:val="EB130B" w:themeColor="accent1" w:themeShade="BF"/>
          <w:sz w:val="56"/>
          <w:szCs w:val="24"/>
        </w:rPr>
        <w:lastRenderedPageBreak/>
        <w:t>da</w:t>
      </w:r>
      <w:r w:rsidRPr="00BD34FF">
        <w:rPr>
          <w:sz w:val="56"/>
          <w:szCs w:val="24"/>
        </w:rPr>
        <w:t>ta</w:t>
      </w:r>
      <w:bookmarkEnd w:id="4"/>
    </w:p>
    <w:p w14:paraId="37696551" w14:textId="025603CD" w:rsidR="008A6AC5" w:rsidRPr="00BD34FF" w:rsidRDefault="008A6AC5" w:rsidP="008A6AC5">
      <w:pPr>
        <w:pStyle w:val="Heading2"/>
        <w:rPr>
          <w:sz w:val="22"/>
          <w:szCs w:val="22"/>
        </w:rPr>
      </w:pPr>
      <w:bookmarkStart w:id="5" w:name="_Toc129559417"/>
      <w:r w:rsidRPr="00BD34FF">
        <w:rPr>
          <w:sz w:val="22"/>
          <w:szCs w:val="22"/>
        </w:rPr>
        <w:t>2.1 Data source</w:t>
      </w:r>
      <w:bookmarkEnd w:id="5"/>
    </w:p>
    <w:p w14:paraId="38DC8546" w14:textId="211A2B0A" w:rsidR="008A6AC5" w:rsidRPr="00BD34FF" w:rsidRDefault="008A6AC5" w:rsidP="008A6AC5">
      <w:pPr>
        <w:pStyle w:val="Heading2"/>
        <w:rPr>
          <w:sz w:val="22"/>
          <w:szCs w:val="22"/>
        </w:rPr>
      </w:pPr>
      <w:bookmarkStart w:id="6" w:name="_Toc129559418"/>
      <w:r w:rsidRPr="00BD34FF">
        <w:rPr>
          <w:sz w:val="22"/>
          <w:szCs w:val="22"/>
        </w:rPr>
        <w:t>2.2 data processing</w:t>
      </w:r>
      <w:bookmarkEnd w:id="6"/>
    </w:p>
    <w:p w14:paraId="03F1E931" w14:textId="442A1A86" w:rsidR="008A6AC5" w:rsidRPr="00BD34FF" w:rsidRDefault="008A6AC5">
      <w:pPr>
        <w:rPr>
          <w:sz w:val="21"/>
          <w:szCs w:val="21"/>
        </w:rPr>
      </w:pPr>
      <w:r w:rsidRPr="00BD34FF">
        <w:rPr>
          <w:sz w:val="21"/>
          <w:szCs w:val="21"/>
        </w:rPr>
        <w:br w:type="page"/>
      </w:r>
    </w:p>
    <w:p w14:paraId="1E4870EE" w14:textId="77777777" w:rsidR="008A6AC5" w:rsidRPr="00BD34FF" w:rsidRDefault="008A6AC5" w:rsidP="008A6AC5">
      <w:pPr>
        <w:rPr>
          <w:sz w:val="21"/>
          <w:szCs w:val="21"/>
        </w:rPr>
      </w:pPr>
    </w:p>
    <w:p w14:paraId="726C972E" w14:textId="65F1D855" w:rsidR="008A6AC5" w:rsidRPr="00BD34FF" w:rsidRDefault="008A6AC5" w:rsidP="008A6AC5">
      <w:pPr>
        <w:pStyle w:val="Heading1"/>
        <w:rPr>
          <w:sz w:val="56"/>
          <w:szCs w:val="24"/>
        </w:rPr>
      </w:pPr>
      <w:bookmarkStart w:id="7" w:name="_Toc129559419"/>
      <w:r w:rsidRPr="00BD34FF">
        <w:rPr>
          <w:color w:val="EB130B" w:themeColor="accent1" w:themeShade="BF"/>
          <w:sz w:val="56"/>
          <w:szCs w:val="24"/>
        </w:rPr>
        <w:t>Require</w:t>
      </w:r>
      <w:r w:rsidRPr="00BD34FF">
        <w:rPr>
          <w:sz w:val="56"/>
          <w:szCs w:val="24"/>
        </w:rPr>
        <w:t>ments</w:t>
      </w:r>
      <w:bookmarkEnd w:id="7"/>
    </w:p>
    <w:p w14:paraId="0A052A4C" w14:textId="03344AED" w:rsidR="00E36EE2" w:rsidRPr="00BD34FF" w:rsidRDefault="00E36EE2">
      <w:pPr>
        <w:rPr>
          <w:sz w:val="21"/>
          <w:szCs w:val="21"/>
          <w:lang w:val="vi-VN"/>
        </w:rPr>
      </w:pPr>
      <w:r w:rsidRPr="00BD34FF">
        <w:rPr>
          <w:sz w:val="21"/>
          <w:szCs w:val="21"/>
        </w:rPr>
        <w:br w:type="page"/>
      </w:r>
    </w:p>
    <w:p w14:paraId="082B2B1C" w14:textId="77777777" w:rsidR="00E36EE2" w:rsidRPr="00BD34FF" w:rsidRDefault="00E36EE2" w:rsidP="00E36EE2">
      <w:pPr>
        <w:rPr>
          <w:sz w:val="21"/>
          <w:szCs w:val="21"/>
        </w:rPr>
      </w:pPr>
    </w:p>
    <w:p w14:paraId="541D4EA7" w14:textId="712B6FDC" w:rsidR="00E36EE2" w:rsidRPr="00BD34FF" w:rsidRDefault="00E36EE2" w:rsidP="00E36EE2">
      <w:pPr>
        <w:pStyle w:val="Heading1"/>
        <w:rPr>
          <w:sz w:val="56"/>
          <w:szCs w:val="24"/>
        </w:rPr>
      </w:pPr>
      <w:bookmarkStart w:id="8" w:name="_Toc129559420"/>
      <w:r w:rsidRPr="00BD34FF">
        <w:rPr>
          <w:color w:val="EB130B" w:themeColor="accent1" w:themeShade="BF"/>
          <w:sz w:val="56"/>
          <w:szCs w:val="24"/>
        </w:rPr>
        <w:t>visualisation</w:t>
      </w:r>
      <w:r w:rsidRPr="00BD34FF">
        <w:rPr>
          <w:sz w:val="56"/>
          <w:szCs w:val="24"/>
        </w:rPr>
        <w:t xml:space="preserve"> design</w:t>
      </w:r>
      <w:bookmarkEnd w:id="8"/>
    </w:p>
    <w:p w14:paraId="2A6F4F19" w14:textId="0B3A3572" w:rsidR="00E76098" w:rsidRPr="00BD34FF" w:rsidRDefault="00E76098">
      <w:pPr>
        <w:rPr>
          <w:sz w:val="21"/>
          <w:szCs w:val="21"/>
        </w:rPr>
      </w:pPr>
      <w:r w:rsidRPr="00BD34FF">
        <w:rPr>
          <w:sz w:val="21"/>
          <w:szCs w:val="21"/>
        </w:rPr>
        <w:br w:type="page"/>
      </w:r>
    </w:p>
    <w:p w14:paraId="53211534" w14:textId="77777777" w:rsidR="00E76098" w:rsidRPr="00BD34FF" w:rsidRDefault="00E76098" w:rsidP="00E76098">
      <w:pPr>
        <w:rPr>
          <w:sz w:val="21"/>
          <w:szCs w:val="21"/>
        </w:rPr>
      </w:pPr>
    </w:p>
    <w:p w14:paraId="519709B3" w14:textId="37374DF9" w:rsidR="00E36EE2" w:rsidRPr="00BD34FF" w:rsidRDefault="00E36EE2" w:rsidP="00E76098">
      <w:pPr>
        <w:pStyle w:val="Heading1"/>
        <w:rPr>
          <w:sz w:val="56"/>
          <w:szCs w:val="24"/>
        </w:rPr>
      </w:pPr>
      <w:bookmarkStart w:id="9" w:name="_Toc129559421"/>
      <w:r w:rsidRPr="00BD34FF">
        <w:rPr>
          <w:color w:val="EB130B" w:themeColor="accent1" w:themeShade="BF"/>
          <w:sz w:val="56"/>
          <w:szCs w:val="24"/>
        </w:rPr>
        <w:t>Valid</w:t>
      </w:r>
      <w:r w:rsidRPr="00BD34FF">
        <w:rPr>
          <w:sz w:val="56"/>
          <w:szCs w:val="24"/>
        </w:rPr>
        <w:t>ation</w:t>
      </w:r>
      <w:bookmarkEnd w:id="9"/>
    </w:p>
    <w:p w14:paraId="5FB71A61" w14:textId="0E7BDBAD" w:rsidR="00E76098" w:rsidRPr="00BD34FF" w:rsidRDefault="00E76098">
      <w:pPr>
        <w:rPr>
          <w:sz w:val="21"/>
          <w:szCs w:val="21"/>
        </w:rPr>
      </w:pPr>
      <w:r w:rsidRPr="00BD34FF">
        <w:rPr>
          <w:sz w:val="21"/>
          <w:szCs w:val="21"/>
        </w:rPr>
        <w:br w:type="page"/>
      </w:r>
    </w:p>
    <w:p w14:paraId="40A7268F" w14:textId="19248112" w:rsidR="00E76098" w:rsidRPr="00BD34FF" w:rsidRDefault="00E76098" w:rsidP="00E76098">
      <w:pPr>
        <w:pStyle w:val="Heading1"/>
        <w:rPr>
          <w:sz w:val="56"/>
          <w:szCs w:val="24"/>
        </w:rPr>
      </w:pPr>
      <w:bookmarkStart w:id="10" w:name="_Toc129559422"/>
      <w:r w:rsidRPr="00BD34FF">
        <w:rPr>
          <w:color w:val="EB130B" w:themeColor="accent1" w:themeShade="BF"/>
          <w:sz w:val="56"/>
          <w:szCs w:val="24"/>
        </w:rPr>
        <w:lastRenderedPageBreak/>
        <w:t>conclu</w:t>
      </w:r>
      <w:r w:rsidRPr="00BD34FF">
        <w:rPr>
          <w:sz w:val="56"/>
          <w:szCs w:val="24"/>
        </w:rPr>
        <w:t>sion</w:t>
      </w:r>
      <w:bookmarkEnd w:id="10"/>
    </w:p>
    <w:p w14:paraId="28784677" w14:textId="2933FC2D" w:rsidR="00E76098" w:rsidRPr="00BD34FF" w:rsidRDefault="00E76098">
      <w:pPr>
        <w:rPr>
          <w:sz w:val="21"/>
          <w:szCs w:val="21"/>
        </w:rPr>
      </w:pPr>
      <w:r w:rsidRPr="00BD34FF">
        <w:rPr>
          <w:sz w:val="21"/>
          <w:szCs w:val="21"/>
        </w:rPr>
        <w:br w:type="page"/>
      </w:r>
    </w:p>
    <w:p w14:paraId="4A5E25FC" w14:textId="01F52EEF" w:rsidR="00E76098" w:rsidRPr="00BD34FF" w:rsidRDefault="00E76098" w:rsidP="00E76098">
      <w:pPr>
        <w:pStyle w:val="Heading1"/>
        <w:rPr>
          <w:sz w:val="56"/>
          <w:szCs w:val="24"/>
        </w:rPr>
      </w:pPr>
      <w:bookmarkStart w:id="11" w:name="_Toc129559423"/>
      <w:r w:rsidRPr="00BD34FF">
        <w:rPr>
          <w:color w:val="EB130B" w:themeColor="accent1" w:themeShade="BF"/>
          <w:sz w:val="56"/>
          <w:szCs w:val="24"/>
        </w:rPr>
        <w:lastRenderedPageBreak/>
        <w:t>ref</w:t>
      </w:r>
      <w:r w:rsidRPr="00BD34FF">
        <w:rPr>
          <w:sz w:val="56"/>
          <w:szCs w:val="24"/>
        </w:rPr>
        <w:t>erences</w:t>
      </w:r>
      <w:bookmarkEnd w:id="11"/>
    </w:p>
    <w:sectPr w:rsidR="00E76098" w:rsidRPr="00BD34FF" w:rsidSect="00F14D2A">
      <w:footerReference w:type="default" r:id="rId16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CAB85" w14:textId="77777777" w:rsidR="00556B5A" w:rsidRDefault="00556B5A">
      <w:pPr>
        <w:spacing w:after="0" w:line="240" w:lineRule="auto"/>
      </w:pPr>
      <w:r>
        <w:separator/>
      </w:r>
    </w:p>
  </w:endnote>
  <w:endnote w:type="continuationSeparator" w:id="0">
    <w:p w14:paraId="23CD4E4A" w14:textId="77777777" w:rsidR="00556B5A" w:rsidRDefault="0055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1668357"/>
      <w:docPartObj>
        <w:docPartGallery w:val="Page Numbers (Bottom of Page)"/>
        <w:docPartUnique/>
      </w:docPartObj>
    </w:sdtPr>
    <w:sdtContent>
      <w:p w14:paraId="3D86DE60" w14:textId="24CE9F07" w:rsidR="00F14D2A" w:rsidRDefault="00F14D2A" w:rsidP="001A0F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0B55B528" w14:textId="77777777" w:rsidR="00F14D2A" w:rsidRDefault="00F14D2A" w:rsidP="00F14D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7820738"/>
      <w:docPartObj>
        <w:docPartGallery w:val="Page Numbers (Bottom of Page)"/>
        <w:docPartUnique/>
      </w:docPartObj>
    </w:sdtPr>
    <w:sdtContent>
      <w:p w14:paraId="28BA39C8" w14:textId="6FE39DFC" w:rsidR="00350F79" w:rsidRDefault="00350F79" w:rsidP="003B2B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307CAD" w14:textId="36C11CAF" w:rsidR="00EA0898" w:rsidRDefault="00EA0898" w:rsidP="00EA0898">
    <w:pPr>
      <w:pStyle w:val="Footer"/>
      <w:framePr w:wrap="none" w:vAnchor="text" w:hAnchor="margin" w:y="1"/>
      <w:ind w:right="360"/>
      <w:rPr>
        <w:rStyle w:val="PageNumber"/>
      </w:rPr>
    </w:pPr>
  </w:p>
  <w:p w14:paraId="5181E96E" w14:textId="28231FAC" w:rsidR="00F14D2A" w:rsidRPr="00F14D2A" w:rsidRDefault="00EA0898" w:rsidP="00EA0898">
    <w:pPr>
      <w:pStyle w:val="Footer"/>
      <w:ind w:right="360"/>
      <w:jc w:val="right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97198763"/>
      <w:docPartObj>
        <w:docPartGallery w:val="Page Numbers (Bottom of Page)"/>
        <w:docPartUnique/>
      </w:docPartObj>
    </w:sdtPr>
    <w:sdtContent>
      <w:p w14:paraId="142D1F16" w14:textId="1EA4DDBE" w:rsidR="00F14D2A" w:rsidRDefault="00F14D2A" w:rsidP="001A0F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56F14F" w14:textId="0D8CE5EF" w:rsidR="00C323FD" w:rsidRDefault="00C323FD" w:rsidP="00F14D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5B903" w14:textId="77777777" w:rsidR="00556B5A" w:rsidRDefault="00556B5A">
      <w:pPr>
        <w:spacing w:after="0" w:line="240" w:lineRule="auto"/>
      </w:pPr>
      <w:r>
        <w:separator/>
      </w:r>
    </w:p>
  </w:footnote>
  <w:footnote w:type="continuationSeparator" w:id="0">
    <w:p w14:paraId="6D6A0834" w14:textId="77777777" w:rsidR="00556B5A" w:rsidRDefault="0055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B756C" w14:textId="4257763D" w:rsidR="00F14D2A" w:rsidRPr="00BD34FF" w:rsidRDefault="00F14D2A">
    <w:pPr>
      <w:pStyle w:val="Header"/>
      <w:rPr>
        <w:sz w:val="21"/>
        <w:szCs w:val="21"/>
      </w:rPr>
    </w:pPr>
    <w:r w:rsidRPr="00BD34FF">
      <w:rPr>
        <w:sz w:val="21"/>
        <w:szCs w:val="21"/>
      </w:rPr>
      <w:t>COS20031</w:t>
    </w:r>
    <w:r w:rsidRPr="00BD34FF">
      <w:rPr>
        <w:sz w:val="21"/>
        <w:szCs w:val="21"/>
      </w:rPr>
      <w:ptab w:relativeTo="margin" w:alignment="center" w:leader="none"/>
    </w:r>
    <w:r w:rsidRPr="00BD34FF">
      <w:rPr>
        <w:sz w:val="21"/>
        <w:szCs w:val="21"/>
      </w:rPr>
      <w:t>Year2</w:t>
    </w:r>
    <w:r w:rsidRPr="00BD34FF">
      <w:rPr>
        <w:sz w:val="21"/>
        <w:szCs w:val="21"/>
      </w:rPr>
      <w:ptab w:relativeTo="margin" w:alignment="right" w:leader="none"/>
    </w:r>
    <w:r w:rsidRPr="00BD34FF">
      <w:rPr>
        <w:sz w:val="21"/>
        <w:szCs w:val="21"/>
      </w:rPr>
      <w:t>Semester1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F4216E0"/>
    <w:multiLevelType w:val="multilevel"/>
    <w:tmpl w:val="A42CC8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343333">
    <w:abstractNumId w:val="9"/>
  </w:num>
  <w:num w:numId="2" w16cid:durableId="1851144441">
    <w:abstractNumId w:val="11"/>
  </w:num>
  <w:num w:numId="3" w16cid:durableId="1156647135">
    <w:abstractNumId w:val="11"/>
  </w:num>
  <w:num w:numId="4" w16cid:durableId="499274120">
    <w:abstractNumId w:val="11"/>
  </w:num>
  <w:num w:numId="5" w16cid:durableId="1571386857">
    <w:abstractNumId w:val="11"/>
  </w:num>
  <w:num w:numId="6" w16cid:durableId="884173647">
    <w:abstractNumId w:val="8"/>
  </w:num>
  <w:num w:numId="7" w16cid:durableId="773791056">
    <w:abstractNumId w:val="13"/>
  </w:num>
  <w:num w:numId="8" w16cid:durableId="204030042">
    <w:abstractNumId w:val="7"/>
  </w:num>
  <w:num w:numId="9" w16cid:durableId="2111899479">
    <w:abstractNumId w:val="6"/>
  </w:num>
  <w:num w:numId="10" w16cid:durableId="951210238">
    <w:abstractNumId w:val="5"/>
  </w:num>
  <w:num w:numId="11" w16cid:durableId="1282876398">
    <w:abstractNumId w:val="4"/>
  </w:num>
  <w:num w:numId="12" w16cid:durableId="409889524">
    <w:abstractNumId w:val="3"/>
  </w:num>
  <w:num w:numId="13" w16cid:durableId="164831095">
    <w:abstractNumId w:val="2"/>
  </w:num>
  <w:num w:numId="14" w16cid:durableId="787089874">
    <w:abstractNumId w:val="1"/>
  </w:num>
  <w:num w:numId="15" w16cid:durableId="1373456269">
    <w:abstractNumId w:val="0"/>
  </w:num>
  <w:num w:numId="16" w16cid:durableId="1380088265">
    <w:abstractNumId w:val="12"/>
  </w:num>
  <w:num w:numId="17" w16cid:durableId="12039773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2A"/>
    <w:rsid w:val="000052B9"/>
    <w:rsid w:val="00061FC1"/>
    <w:rsid w:val="00065858"/>
    <w:rsid w:val="00117B4B"/>
    <w:rsid w:val="00144280"/>
    <w:rsid w:val="001A11F6"/>
    <w:rsid w:val="00251353"/>
    <w:rsid w:val="002F1AF9"/>
    <w:rsid w:val="00300142"/>
    <w:rsid w:val="00342C9A"/>
    <w:rsid w:val="00350F79"/>
    <w:rsid w:val="00550AB6"/>
    <w:rsid w:val="00556B5A"/>
    <w:rsid w:val="005B2930"/>
    <w:rsid w:val="005C319A"/>
    <w:rsid w:val="005E4EB1"/>
    <w:rsid w:val="00672999"/>
    <w:rsid w:val="0081378F"/>
    <w:rsid w:val="00854CD1"/>
    <w:rsid w:val="008A2595"/>
    <w:rsid w:val="008A6AC5"/>
    <w:rsid w:val="008A79D4"/>
    <w:rsid w:val="00916CA9"/>
    <w:rsid w:val="00942393"/>
    <w:rsid w:val="009A2696"/>
    <w:rsid w:val="009F3CDD"/>
    <w:rsid w:val="00A06B8D"/>
    <w:rsid w:val="00AC4DCF"/>
    <w:rsid w:val="00B236BB"/>
    <w:rsid w:val="00BB304F"/>
    <w:rsid w:val="00BB44D3"/>
    <w:rsid w:val="00BD34FF"/>
    <w:rsid w:val="00BE4276"/>
    <w:rsid w:val="00C323FD"/>
    <w:rsid w:val="00C6790E"/>
    <w:rsid w:val="00DB6ABB"/>
    <w:rsid w:val="00DD5006"/>
    <w:rsid w:val="00E36EE2"/>
    <w:rsid w:val="00E74D0D"/>
    <w:rsid w:val="00E76098"/>
    <w:rsid w:val="00E962D3"/>
    <w:rsid w:val="00EA0898"/>
    <w:rsid w:val="00EA193C"/>
    <w:rsid w:val="00EF1C01"/>
    <w:rsid w:val="00F1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C8A86"/>
  <w15:chartTrackingRefBased/>
  <w15:docId w15:val="{4A26AFE4-D275-CA47-B243-40D58401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character" w:styleId="PageNumber">
    <w:name w:val="page number"/>
    <w:basedOn w:val="DefaultParagraphFont"/>
    <w:uiPriority w:val="99"/>
    <w:semiHidden/>
    <w:unhideWhenUsed/>
    <w:rsid w:val="00F14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annguyen/Library/Containers/com.microsoft.Word/Data/Library/Application%20Support/Microsoft/Office/16.0/DTS/en-GB%7b63799706-C21F-834A-A8AB-80789339C2AF%7d/%7b63C69DCE-D832-C746-BFEA-422EA891C2D6%7dtf100020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1BDCCB2AF3064790D5F9D18049A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D8052-1E80-1842-A594-04BA62A429B1}"/>
      </w:docPartPr>
      <w:docPartBody>
        <w:p w:rsidR="005765E8" w:rsidRDefault="00F01CBC">
          <w:pPr>
            <w:pStyle w:val="2A1BDCCB2AF3064790D5F9D18049AE46"/>
          </w:pPr>
          <w:r>
            <w:rPr>
              <w:lang w:val="en-GB" w:bidi="en-GB"/>
            </w:rPr>
            <w:t>Author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29176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16"/>
    <w:rsid w:val="00315696"/>
    <w:rsid w:val="005765E8"/>
    <w:rsid w:val="00956516"/>
    <w:rsid w:val="00A067A5"/>
    <w:rsid w:val="00F01CBC"/>
    <w:rsid w:val="00F0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1BDCCB2AF3064790D5F9D18049AE46">
    <w:name w:val="2A1BDCCB2AF3064790D5F9D18049AE46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4472C4" w:themeColor="accent1"/>
    </w:rPr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57B539C9-F23F-498D-8FB5-26EC05F8DF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{63C69DCE-D832-C746-BFEA-422EA891C2D6}tf10002071.dotx</Template>
  <TotalTime>49</TotalTime>
  <Pages>10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TRAN DUC ANH DANG</cp:lastModifiedBy>
  <cp:revision>37</cp:revision>
  <dcterms:created xsi:type="dcterms:W3CDTF">2023-03-12T12:53:00Z</dcterms:created>
  <dcterms:modified xsi:type="dcterms:W3CDTF">2023-03-20T00:21:00Z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